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038C55" w14:textId="48FDC273" w:rsidR="006D6BEE" w:rsidRDefault="00C0047F" w:rsidP="00695A49">
      <w:pPr>
        <w:pStyle w:val="Heading2"/>
        <w:ind w:left="0"/>
        <w:jc w:val="left"/>
        <w:rPr>
          <w:noProof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1" locked="0" layoutInCell="1" allowOverlap="1" wp14:anchorId="772CB0B4" wp14:editId="4A199828">
            <wp:simplePos x="0" y="0"/>
            <wp:positionH relativeFrom="page">
              <wp:align>right</wp:align>
            </wp:positionH>
            <wp:positionV relativeFrom="paragraph">
              <wp:posOffset>-548074</wp:posOffset>
            </wp:positionV>
            <wp:extent cx="7764780" cy="10039350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(Clip Group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1003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AA">
        <w:rPr>
          <w:noProof/>
        </w:rPr>
        <w:drawing>
          <wp:anchor distT="0" distB="0" distL="114300" distR="114300" simplePos="0" relativeHeight="251659264" behindDoc="1" locked="0" layoutInCell="1" allowOverlap="1" wp14:anchorId="1E0933B0" wp14:editId="5C940D70">
            <wp:simplePos x="0" y="0"/>
            <wp:positionH relativeFrom="column">
              <wp:posOffset>576580</wp:posOffset>
            </wp:positionH>
            <wp:positionV relativeFrom="paragraph">
              <wp:posOffset>-549910</wp:posOffset>
            </wp:positionV>
            <wp:extent cx="5297896" cy="27813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850893_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789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FCB3B" w14:textId="35002EFF" w:rsidR="00195F0C" w:rsidRDefault="00C0047F" w:rsidP="00695A49">
      <w:pPr>
        <w:pStyle w:val="Heading2"/>
        <w:ind w:left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5CBD5657" wp14:editId="4B34B4F7">
            <wp:simplePos x="0" y="0"/>
            <wp:positionH relativeFrom="margin">
              <wp:posOffset>-2029803</wp:posOffset>
            </wp:positionH>
            <wp:positionV relativeFrom="paragraph">
              <wp:posOffset>436880</wp:posOffset>
            </wp:positionV>
            <wp:extent cx="11125200" cy="69532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kjgyTM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0F259" w14:textId="74A69071" w:rsidR="00695A49" w:rsidRDefault="00695A49" w:rsidP="00695A49">
      <w:pPr>
        <w:pStyle w:val="Heading2"/>
        <w:ind w:left="0"/>
        <w:jc w:val="left"/>
        <w:rPr>
          <w:noProof/>
        </w:rPr>
      </w:pPr>
    </w:p>
    <w:p w14:paraId="22D09104" w14:textId="7E489879" w:rsidR="00C0047F" w:rsidRDefault="00C0047F" w:rsidP="004F7A70">
      <w:pPr>
        <w:pStyle w:val="Heading1"/>
        <w:spacing w:before="0" w:after="240"/>
        <w:ind w:left="0"/>
        <w:jc w:val="left"/>
        <w:rPr>
          <w:color w:val="FFFFFF" w:themeColor="background1"/>
        </w:rPr>
      </w:pPr>
    </w:p>
    <w:p w14:paraId="425ECF14" w14:textId="62FEA90E" w:rsidR="00650787" w:rsidRPr="003C34FB" w:rsidRDefault="00C0047F" w:rsidP="003C34FB">
      <w:pPr>
        <w:spacing w:before="0" w:after="200" w:line="276" w:lineRule="auto"/>
        <w:ind w:left="0" w:right="0"/>
        <w:rPr>
          <w:rFonts w:asciiTheme="majorHAnsi" w:eastAsiaTheme="majorEastAsia" w:hAnsiTheme="majorHAnsi" w:cstheme="majorBidi"/>
          <w:caps/>
          <w:color w:val="FFFFFF" w:themeColor="background1"/>
          <w:sz w:val="32"/>
          <w:szCs w:val="32"/>
        </w:rPr>
      </w:pPr>
      <w:r>
        <w:rPr>
          <w:color w:val="FFFFFF" w:themeColor="background1"/>
        </w:rPr>
        <w:br w:type="page"/>
      </w:r>
    </w:p>
    <w:p w14:paraId="12EF7134" w14:textId="21CF309D" w:rsidR="00650787" w:rsidRPr="003C34FB" w:rsidRDefault="00853EB8" w:rsidP="00650787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55165" behindDoc="1" locked="0" layoutInCell="1" allowOverlap="1" wp14:anchorId="2488CE55" wp14:editId="45E400F9">
            <wp:simplePos x="0" y="0"/>
            <wp:positionH relativeFrom="page">
              <wp:align>right</wp:align>
            </wp:positionH>
            <wp:positionV relativeFrom="paragraph">
              <wp:posOffset>-1524086</wp:posOffset>
            </wp:positionV>
            <wp:extent cx="7769860" cy="4661916"/>
            <wp:effectExtent l="0" t="0" r="2540" b="571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6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69860" cy="4661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4D19C" w14:textId="3844422E" w:rsidR="00650787" w:rsidRPr="003C34FB" w:rsidRDefault="00650787" w:rsidP="00650787"/>
    <w:p w14:paraId="789CC5C3" w14:textId="760DF12D" w:rsidR="00650787" w:rsidRPr="003C34FB" w:rsidRDefault="00650787" w:rsidP="00650787"/>
    <w:p w14:paraId="28014994" w14:textId="6A6CAA46" w:rsidR="00650787" w:rsidRPr="003C34FB" w:rsidRDefault="00650787" w:rsidP="00650787"/>
    <w:p w14:paraId="78373CDF" w14:textId="7A2A4AB1" w:rsidR="00650787" w:rsidRPr="003C34FB" w:rsidRDefault="00650787" w:rsidP="00650787"/>
    <w:p w14:paraId="4D0DEFB2" w14:textId="797E6F88" w:rsidR="00650787" w:rsidRPr="003C34FB" w:rsidRDefault="00650787" w:rsidP="00650787"/>
    <w:p w14:paraId="71CBEFA2" w14:textId="091D0B95" w:rsidR="00650787" w:rsidRPr="003C34FB" w:rsidRDefault="00650787" w:rsidP="00650787"/>
    <w:p w14:paraId="3A5095DA" w14:textId="7B1E6AEE" w:rsidR="00650787" w:rsidRPr="003C34FB" w:rsidRDefault="00650787" w:rsidP="00650787"/>
    <w:p w14:paraId="2AFB02B7" w14:textId="39EFE13A" w:rsidR="00650787" w:rsidRPr="003C34FB" w:rsidRDefault="00650787" w:rsidP="00650787"/>
    <w:p w14:paraId="7EDE5047" w14:textId="2F855776" w:rsidR="00650787" w:rsidRPr="003C34FB" w:rsidRDefault="00650787" w:rsidP="00650787"/>
    <w:p w14:paraId="643BBC80" w14:textId="571C8466" w:rsidR="00650787" w:rsidRPr="003C34FB" w:rsidRDefault="00650787" w:rsidP="00650787"/>
    <w:p w14:paraId="4A6B1F13" w14:textId="7C1015FE" w:rsidR="00650787" w:rsidRPr="003C34FB" w:rsidRDefault="00111386" w:rsidP="00650787">
      <w:r>
        <w:rPr>
          <w:noProof/>
        </w:rPr>
        <w:drawing>
          <wp:anchor distT="0" distB="0" distL="114300" distR="114300" simplePos="0" relativeHeight="251656190" behindDoc="1" locked="0" layoutInCell="1" allowOverlap="1" wp14:anchorId="461CC984" wp14:editId="100C74FA">
            <wp:simplePos x="0" y="0"/>
            <wp:positionH relativeFrom="page">
              <wp:posOffset>1270</wp:posOffset>
            </wp:positionH>
            <wp:positionV relativeFrom="paragraph">
              <wp:posOffset>200952</wp:posOffset>
            </wp:positionV>
            <wp:extent cx="7769860" cy="7451090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UBG-1.jpg"/>
                    <pic:cNvPicPr/>
                  </pic:nvPicPr>
                  <pic:blipFill>
                    <a:blip r:embed="rId13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86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4F618" w14:textId="141BC387" w:rsidR="00650787" w:rsidRPr="00650787" w:rsidRDefault="00650787" w:rsidP="00650787"/>
    <w:p w14:paraId="76E39497" w14:textId="7013D2ED" w:rsidR="00650787" w:rsidRPr="00650787" w:rsidRDefault="00650787" w:rsidP="00650787"/>
    <w:p w14:paraId="073080ED" w14:textId="69A095CB" w:rsidR="00650787" w:rsidRPr="00650787" w:rsidRDefault="000B1055" w:rsidP="00650787">
      <w:pPr>
        <w:jc w:val="right"/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7C54DF" wp14:editId="0B9C3DD5">
                <wp:simplePos x="0" y="0"/>
                <wp:positionH relativeFrom="column">
                  <wp:posOffset>5681279</wp:posOffset>
                </wp:positionH>
                <wp:positionV relativeFrom="paragraph">
                  <wp:posOffset>6114210</wp:posOffset>
                </wp:positionV>
                <wp:extent cx="2631440" cy="2199005"/>
                <wp:effectExtent l="266700" t="342900" r="264160" b="35369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3819">
                          <a:off x="0" y="0"/>
                          <a:ext cx="2631440" cy="21990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ysClr val="windowText" lastClr="000000">
                                <a:lumMod val="67000"/>
                              </a:sysClr>
                            </a:gs>
                            <a:gs pos="48000">
                              <a:sysClr val="windowText" lastClr="000000">
                                <a:lumMod val="97000"/>
                                <a:lumOff val="3000"/>
                              </a:sysClr>
                            </a:gs>
                            <a:gs pos="100000">
                              <a:sysClr val="windowText" lastClr="000000">
                                <a:lumMod val="60000"/>
                                <a:lumOff val="40000"/>
                              </a:sys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3D22BD" w14:textId="479B9431" w:rsidR="00650787" w:rsidRPr="000B1055" w:rsidRDefault="000B1055" w:rsidP="00650787">
                            <w:pPr>
                              <w:ind w:left="0"/>
                              <w:rPr>
                                <w:sz w:val="52"/>
                              </w:rPr>
                            </w:pPr>
                            <w:r w:rsidRPr="000B1055">
                              <w:rPr>
                                <w:sz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C54DF" id="Rectangle 11" o:spid="_x0000_s1026" style="position:absolute;left:0;text-align:left;margin-left:447.35pt;margin-top:481.45pt;width:207.2pt;height:173.15pt;rotation:1107361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" fillcolor="black" stroked="f">
                <v:fill color2="#666" rotate="t" angle="180" colors="0 black;31457f #080808;1 #666" focus="100%" type="gradient"/>
                <v:textbox>
                  <w:txbxContent>
                    <w:p w14:paraId="3D3D22BD" w14:textId="479B9431" w:rsidR="00650787" w:rsidRPr="000B1055" w:rsidRDefault="000B1055" w:rsidP="00650787">
                      <w:pPr>
                        <w:ind w:left="0"/>
                        <w:rPr>
                          <w:sz w:val="52"/>
                        </w:rPr>
                      </w:pPr>
                      <w:r w:rsidRPr="000B1055">
                        <w:rPr>
                          <w:sz w:val="52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GridTable1Light-Accent4"/>
        <w:tblW w:w="0" w:type="auto"/>
        <w:tblLook w:val="04A0" w:firstRow="1" w:lastRow="0" w:firstColumn="1" w:lastColumn="0" w:noHBand="0" w:noVBand="1"/>
      </w:tblPr>
      <w:tblGrid>
        <w:gridCol w:w="5111"/>
        <w:gridCol w:w="5954"/>
      </w:tblGrid>
      <w:tr w:rsidR="000B1055" w14:paraId="64C839F0" w14:textId="77777777" w:rsidTr="006254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1" w:type="dxa"/>
            <w:vAlign w:val="center"/>
          </w:tcPr>
          <w:p w14:paraId="612B4994" w14:textId="573CF138" w:rsidR="000B1055" w:rsidRPr="000B1055" w:rsidRDefault="00111386" w:rsidP="000B1055">
            <w:pPr>
              <w:spacing w:before="0" w:after="200" w:line="276" w:lineRule="auto"/>
              <w:ind w:left="0" w:right="0"/>
              <w:jc w:val="center"/>
              <w:rPr>
                <w:sz w:val="28"/>
              </w:rPr>
            </w:pPr>
            <w:r>
              <w:rPr>
                <w:sz w:val="28"/>
              </w:rPr>
              <w:t>Solo Competition</w:t>
            </w:r>
          </w:p>
        </w:tc>
        <w:tc>
          <w:tcPr>
            <w:tcW w:w="5954" w:type="dxa"/>
            <w:vAlign w:val="center"/>
          </w:tcPr>
          <w:p w14:paraId="54B2A747" w14:textId="7B02F5B3" w:rsidR="000B1055" w:rsidRPr="000B1055" w:rsidRDefault="000B1055" w:rsidP="000B1055">
            <w:pPr>
              <w:spacing w:before="0" w:after="200" w:line="276" w:lineRule="auto"/>
              <w:ind w:left="0"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0B1055">
              <w:rPr>
                <w:sz w:val="28"/>
              </w:rPr>
              <w:t>Team Competition</w:t>
            </w:r>
          </w:p>
        </w:tc>
      </w:tr>
      <w:tr w:rsidR="000B1055" w14:paraId="20870F32" w14:textId="77777777" w:rsidTr="006254D5">
        <w:trPr>
          <w:trHeight w:val="21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1" w:type="dxa"/>
            <w:vAlign w:val="center"/>
          </w:tcPr>
          <w:p w14:paraId="512BDD98" w14:textId="77777777" w:rsidR="00111386" w:rsidRPr="004C0B6C" w:rsidRDefault="00111386" w:rsidP="006254D5">
            <w:pPr>
              <w:pStyle w:val="ListParagraph"/>
              <w:numPr>
                <w:ilvl w:val="0"/>
                <w:numId w:val="1"/>
              </w:numPr>
              <w:spacing w:before="0" w:after="200" w:line="276" w:lineRule="auto"/>
              <w:ind w:right="0"/>
              <w:rPr>
                <w:sz w:val="28"/>
              </w:rPr>
            </w:pPr>
            <w:r>
              <w:rPr>
                <w:sz w:val="28"/>
              </w:rPr>
              <w:t>You are on your own</w:t>
            </w:r>
          </w:p>
          <w:p w14:paraId="60FAB5BB" w14:textId="77777777" w:rsidR="004C0B6C" w:rsidRPr="004C0B6C" w:rsidRDefault="004C0B6C" w:rsidP="004C0B6C">
            <w:pPr>
              <w:pStyle w:val="ListParagraph"/>
              <w:numPr>
                <w:ilvl w:val="0"/>
                <w:numId w:val="1"/>
              </w:numPr>
              <w:spacing w:before="0" w:after="200" w:line="276" w:lineRule="auto"/>
              <w:ind w:right="0"/>
              <w:rPr>
                <w:sz w:val="28"/>
              </w:rPr>
            </w:pPr>
            <w:r>
              <w:rPr>
                <w:sz w:val="28"/>
              </w:rPr>
              <w:t>Seat Number</w:t>
            </w:r>
          </w:p>
          <w:p w14:paraId="7466BA22" w14:textId="019E649D" w:rsidR="004C0B6C" w:rsidRPr="004C0B6C" w:rsidRDefault="004C0B6C" w:rsidP="004C0B6C">
            <w:pPr>
              <w:pStyle w:val="ListParagraph"/>
              <w:numPr>
                <w:ilvl w:val="0"/>
                <w:numId w:val="1"/>
              </w:numPr>
              <w:spacing w:before="0" w:after="200" w:line="276" w:lineRule="auto"/>
              <w:ind w:right="0"/>
              <w:rPr>
                <w:sz w:val="28"/>
              </w:rPr>
            </w:pPr>
            <w:r>
              <w:rPr>
                <w:sz w:val="28"/>
              </w:rPr>
              <w:t>Solo Award</w:t>
            </w:r>
          </w:p>
        </w:tc>
        <w:tc>
          <w:tcPr>
            <w:tcW w:w="5954" w:type="dxa"/>
            <w:vAlign w:val="center"/>
          </w:tcPr>
          <w:p w14:paraId="6D9DF92E" w14:textId="37E95EF9" w:rsidR="000B1055" w:rsidRPr="006254D5" w:rsidRDefault="00111386" w:rsidP="006254D5">
            <w:pPr>
              <w:pStyle w:val="ListParagraph"/>
              <w:numPr>
                <w:ilvl w:val="0"/>
                <w:numId w:val="1"/>
              </w:numPr>
              <w:spacing w:before="0" w:after="200" w:line="276" w:lineRule="auto"/>
              <w:ind w:righ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</w:rPr>
            </w:pPr>
            <w:r w:rsidRPr="006254D5">
              <w:rPr>
                <w:b/>
                <w:bCs/>
                <w:sz w:val="28"/>
              </w:rPr>
              <w:t xml:space="preserve">You </w:t>
            </w:r>
            <w:r w:rsidR="006254D5">
              <w:rPr>
                <w:b/>
                <w:bCs/>
                <w:sz w:val="28"/>
              </w:rPr>
              <w:t xml:space="preserve">must have a team of </w:t>
            </w:r>
            <w:r w:rsidRPr="006254D5">
              <w:rPr>
                <w:b/>
                <w:bCs/>
                <w:sz w:val="28"/>
              </w:rPr>
              <w:t>4 people</w:t>
            </w:r>
          </w:p>
          <w:p w14:paraId="00AD5B09" w14:textId="77777777" w:rsidR="00111386" w:rsidRDefault="00111386" w:rsidP="006254D5">
            <w:pPr>
              <w:pStyle w:val="ListParagraph"/>
              <w:numPr>
                <w:ilvl w:val="0"/>
                <w:numId w:val="1"/>
              </w:numPr>
              <w:spacing w:before="0" w:after="200" w:line="276" w:lineRule="auto"/>
              <w:ind w:righ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</w:rPr>
            </w:pPr>
            <w:r w:rsidRPr="006254D5">
              <w:rPr>
                <w:b/>
                <w:bCs/>
                <w:sz w:val="28"/>
              </w:rPr>
              <w:t>Each team must have a unique team name</w:t>
            </w:r>
          </w:p>
          <w:p w14:paraId="2B634EC1" w14:textId="77777777" w:rsidR="004C0B6C" w:rsidRDefault="004C0B6C" w:rsidP="006254D5">
            <w:pPr>
              <w:pStyle w:val="ListParagraph"/>
              <w:numPr>
                <w:ilvl w:val="0"/>
                <w:numId w:val="1"/>
              </w:numPr>
              <w:spacing w:before="0" w:after="200" w:line="276" w:lineRule="auto"/>
              <w:ind w:righ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>Station Number where group sits together</w:t>
            </w:r>
          </w:p>
          <w:p w14:paraId="23FF9F18" w14:textId="64A99409" w:rsidR="004C0B6C" w:rsidRPr="006254D5" w:rsidRDefault="004C0B6C" w:rsidP="006254D5">
            <w:pPr>
              <w:pStyle w:val="ListParagraph"/>
              <w:numPr>
                <w:ilvl w:val="0"/>
                <w:numId w:val="1"/>
              </w:numPr>
              <w:spacing w:before="0" w:after="200" w:line="276" w:lineRule="auto"/>
              <w:ind w:righ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>Team award</w:t>
            </w:r>
          </w:p>
        </w:tc>
      </w:tr>
      <w:tr w:rsidR="00111386" w14:paraId="7E54DD46" w14:textId="77777777" w:rsidTr="006254D5">
        <w:trPr>
          <w:trHeight w:val="46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5" w:type="dxa"/>
            <w:gridSpan w:val="2"/>
            <w:vAlign w:val="center"/>
          </w:tcPr>
          <w:p w14:paraId="0010C447" w14:textId="49824C66" w:rsidR="00111386" w:rsidRPr="00111386" w:rsidRDefault="00111386" w:rsidP="00111386">
            <w:pPr>
              <w:spacing w:before="0" w:after="200" w:line="276" w:lineRule="auto"/>
              <w:ind w:left="0" w:right="0"/>
              <w:jc w:val="center"/>
              <w:rPr>
                <w:sz w:val="28"/>
              </w:rPr>
            </w:pPr>
            <w:r w:rsidRPr="00111386">
              <w:rPr>
                <w:sz w:val="28"/>
              </w:rPr>
              <w:t>Each player must have a unique usernam</w:t>
            </w:r>
            <w:r>
              <w:rPr>
                <w:sz w:val="28"/>
              </w:rPr>
              <w:t>e</w:t>
            </w:r>
          </w:p>
          <w:p w14:paraId="26B9CF01" w14:textId="10934EA6" w:rsidR="00111386" w:rsidRPr="00111386" w:rsidRDefault="00111386" w:rsidP="00111386">
            <w:pPr>
              <w:spacing w:before="0" w:after="200" w:line="276" w:lineRule="auto"/>
              <w:ind w:left="0" w:right="0"/>
              <w:jc w:val="center"/>
              <w:rPr>
                <w:sz w:val="28"/>
              </w:rPr>
            </w:pPr>
            <w:r w:rsidRPr="00111386">
              <w:rPr>
                <w:sz w:val="28"/>
              </w:rPr>
              <w:t>Each player must enter their registration</w:t>
            </w:r>
          </w:p>
          <w:p w14:paraId="64E99811" w14:textId="70A1BFFD" w:rsidR="00111386" w:rsidRPr="00111386" w:rsidRDefault="00111386" w:rsidP="00111386">
            <w:pPr>
              <w:spacing w:before="0" w:after="200" w:line="276" w:lineRule="auto"/>
              <w:ind w:left="0" w:right="0"/>
              <w:jc w:val="center"/>
              <w:rPr>
                <w:sz w:val="28"/>
              </w:rPr>
            </w:pPr>
            <w:r>
              <w:rPr>
                <w:sz w:val="28"/>
              </w:rPr>
              <w:t>Each event depends on the kind of map(s) in the competition</w:t>
            </w:r>
          </w:p>
          <w:p w14:paraId="7724D7E0" w14:textId="0EED47AF" w:rsidR="006254D5" w:rsidRDefault="00111386" w:rsidP="006254D5">
            <w:pPr>
              <w:spacing w:before="0" w:after="200" w:line="276" w:lineRule="auto"/>
              <w:ind w:left="0" w:right="0"/>
              <w:jc w:val="center"/>
              <w:rPr>
                <w:b w:val="0"/>
                <w:bCs w:val="0"/>
                <w:sz w:val="28"/>
              </w:rPr>
            </w:pPr>
            <w:r>
              <w:rPr>
                <w:sz w:val="28"/>
              </w:rPr>
              <w:t xml:space="preserve">Score is based on kill, style (ie headshot), and </w:t>
            </w:r>
            <w:r w:rsidR="006254D5">
              <w:rPr>
                <w:sz w:val="28"/>
              </w:rPr>
              <w:t>placing</w:t>
            </w:r>
          </w:p>
          <w:p w14:paraId="3FE3B427" w14:textId="79444AEF" w:rsidR="006254D5" w:rsidRDefault="006254D5" w:rsidP="006254D5">
            <w:pPr>
              <w:spacing w:before="0" w:after="200" w:line="276" w:lineRule="auto"/>
              <w:ind w:left="0" w:right="0"/>
              <w:jc w:val="center"/>
              <w:rPr>
                <w:sz w:val="28"/>
              </w:rPr>
            </w:pPr>
            <w:r w:rsidRPr="006254D5">
              <w:rPr>
                <w:sz w:val="28"/>
              </w:rPr>
              <w:t>We can probably store information about weapons and items on the map.</w:t>
            </w:r>
          </w:p>
          <w:p w14:paraId="4BFBA3F7" w14:textId="217DD14F" w:rsidR="006254D5" w:rsidRDefault="006254D5" w:rsidP="006254D5">
            <w:pPr>
              <w:spacing w:before="0" w:after="200" w:line="276" w:lineRule="auto"/>
              <w:ind w:left="0" w:right="0"/>
              <w:jc w:val="center"/>
              <w:rPr>
                <w:sz w:val="28"/>
              </w:rPr>
            </w:pPr>
            <w:r w:rsidRPr="006254D5">
              <w:rPr>
                <w:sz w:val="28"/>
              </w:rPr>
              <w:t>Competition is separated by Finals and semi-finals.</w:t>
            </w:r>
          </w:p>
          <w:p w14:paraId="72D389E7" w14:textId="7A212744" w:rsidR="006254D5" w:rsidRDefault="006254D5" w:rsidP="006254D5">
            <w:pPr>
              <w:spacing w:before="0" w:after="200" w:line="276" w:lineRule="auto"/>
              <w:ind w:left="0" w:right="0"/>
              <w:jc w:val="center"/>
              <w:rPr>
                <w:sz w:val="28"/>
              </w:rPr>
            </w:pPr>
            <w:r w:rsidRPr="006254D5">
              <w:rPr>
                <w:sz w:val="28"/>
              </w:rPr>
              <w:t>There are age divisions separated from pro-gamers.</w:t>
            </w:r>
          </w:p>
          <w:p w14:paraId="64EC67AB" w14:textId="77777777" w:rsidR="006254D5" w:rsidRDefault="006254D5" w:rsidP="006254D5">
            <w:pPr>
              <w:spacing w:before="0" w:after="200" w:line="276" w:lineRule="auto"/>
              <w:ind w:left="0" w:right="0"/>
              <w:jc w:val="center"/>
              <w:rPr>
                <w:b w:val="0"/>
                <w:bCs w:val="0"/>
                <w:sz w:val="28"/>
              </w:rPr>
            </w:pPr>
          </w:p>
          <w:p w14:paraId="32839E18" w14:textId="1648850C" w:rsidR="006254D5" w:rsidRPr="006254D5" w:rsidRDefault="006254D5" w:rsidP="006254D5">
            <w:pPr>
              <w:spacing w:before="0" w:after="200" w:line="276" w:lineRule="auto"/>
              <w:ind w:left="0" w:right="0"/>
              <w:jc w:val="center"/>
              <w:rPr>
                <w:b w:val="0"/>
                <w:bCs w:val="0"/>
                <w:sz w:val="28"/>
              </w:rPr>
            </w:pPr>
          </w:p>
        </w:tc>
      </w:tr>
    </w:tbl>
    <w:p w14:paraId="24B3B3C9" w14:textId="7F023823" w:rsidR="00650787" w:rsidRPr="00650787" w:rsidRDefault="000B1055" w:rsidP="000B1055">
      <w:pPr>
        <w:spacing w:before="0" w:after="200" w:line="276" w:lineRule="auto"/>
        <w:ind w:left="0" w:right="0"/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E7043C5" wp14:editId="677E1327">
                <wp:simplePos x="0" y="0"/>
                <wp:positionH relativeFrom="column">
                  <wp:posOffset>5688826</wp:posOffset>
                </wp:positionH>
                <wp:positionV relativeFrom="paragraph">
                  <wp:posOffset>5633859</wp:posOffset>
                </wp:positionV>
                <wp:extent cx="2631440" cy="2199005"/>
                <wp:effectExtent l="266700" t="342900" r="264160" b="35369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3819">
                          <a:off x="0" y="0"/>
                          <a:ext cx="2631440" cy="21990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F5E328" w14:textId="4F8DAC68" w:rsidR="00650787" w:rsidRPr="00650787" w:rsidRDefault="00650787" w:rsidP="00650787">
                            <w:pPr>
                              <w:ind w:left="0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7043C5" id="Rectangle 9" o:spid="_x0000_s1027" style="position:absolute;margin-left:447.95pt;margin-top:443.6pt;width:207.2pt;height:173.15pt;rotation:1107361fd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23F5E328" w14:textId="4F8DAC68" w:rsidR="00650787" w:rsidRPr="00650787" w:rsidRDefault="00650787" w:rsidP="00650787">
                      <w:pPr>
                        <w:ind w:left="0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650787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32084B4" wp14:editId="7004AC1B">
                <wp:simplePos x="0" y="0"/>
                <wp:positionH relativeFrom="column">
                  <wp:posOffset>5689051</wp:posOffset>
                </wp:positionH>
                <wp:positionV relativeFrom="paragraph">
                  <wp:posOffset>8211013</wp:posOffset>
                </wp:positionV>
                <wp:extent cx="2631440" cy="2199005"/>
                <wp:effectExtent l="266700" t="342900" r="264160" b="3536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3819">
                          <a:off x="0" y="0"/>
                          <a:ext cx="2631440" cy="21990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49D92" w14:textId="17762B9C" w:rsidR="00650787" w:rsidRPr="00650787" w:rsidRDefault="00650787" w:rsidP="00650787">
                            <w:pPr>
                              <w:ind w:left="0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084B4" id="Rectangle 10" o:spid="_x0000_s1028" style="position:absolute;margin-left:447.95pt;margin-top:646.55pt;width:207.2pt;height:173.15pt;rotation:1107361fd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1B249D92" w14:textId="17762B9C" w:rsidR="00650787" w:rsidRPr="00650787" w:rsidRDefault="00650787" w:rsidP="00650787">
                      <w:pPr>
                        <w:ind w:left="0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14:paraId="5FDC08E4" w14:textId="6BFFEAC8" w:rsidR="00650787" w:rsidRPr="00650787" w:rsidRDefault="00650787" w:rsidP="00650787"/>
    <w:p w14:paraId="2CD65A27" w14:textId="77777777" w:rsidR="006254D5" w:rsidRDefault="006254D5" w:rsidP="006254D5">
      <w:pPr>
        <w:tabs>
          <w:tab w:val="left" w:pos="1790"/>
          <w:tab w:val="left" w:pos="2452"/>
        </w:tabs>
      </w:pPr>
      <w:r>
        <w:tab/>
      </w:r>
    </w:p>
    <w:p w14:paraId="50DD3F97" w14:textId="77777777" w:rsidR="006254D5" w:rsidRDefault="006254D5">
      <w:pPr>
        <w:spacing w:before="0" w:after="200" w:line="276" w:lineRule="auto"/>
        <w:ind w:left="0" w:right="0"/>
      </w:pPr>
      <w:r>
        <w:br w:type="page"/>
      </w:r>
    </w:p>
    <w:p w14:paraId="2A4BFAA9" w14:textId="4E42C3F4" w:rsidR="00A6511D" w:rsidRDefault="00A6511D" w:rsidP="006254D5">
      <w:pPr>
        <w:tabs>
          <w:tab w:val="left" w:pos="1790"/>
          <w:tab w:val="left" w:pos="2452"/>
        </w:tabs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0A4EE18" wp14:editId="39506654">
            <wp:simplePos x="0" y="0"/>
            <wp:positionH relativeFrom="column">
              <wp:posOffset>-2120419</wp:posOffset>
            </wp:positionH>
            <wp:positionV relativeFrom="paragraph">
              <wp:posOffset>-659851</wp:posOffset>
            </wp:positionV>
            <wp:extent cx="9962984" cy="10144331"/>
            <wp:effectExtent l="0" t="0" r="63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xagons_red_pc_background_by_wordwizzard-d5kfctc.jpg"/>
                    <pic:cNvPicPr/>
                  </pic:nvPicPr>
                  <pic:blipFill>
                    <a:blip r:embed="rId14">
                      <a:duotone>
                        <a:prstClr val="black"/>
                        <a:srgbClr val="F3F07A">
                          <a:tint val="45000"/>
                          <a:satMod val="40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115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6242" cy="101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60F3A5" w14:textId="52C660B4" w:rsidR="00A6511D" w:rsidRDefault="000E68D7" w:rsidP="006254D5">
      <w:pPr>
        <w:tabs>
          <w:tab w:val="left" w:pos="1790"/>
          <w:tab w:val="left" w:pos="24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20EA36" wp14:editId="736200DD">
                <wp:simplePos x="0" y="0"/>
                <wp:positionH relativeFrom="column">
                  <wp:posOffset>29656</wp:posOffset>
                </wp:positionH>
                <wp:positionV relativeFrom="paragraph">
                  <wp:posOffset>18484</wp:posOffset>
                </wp:positionV>
                <wp:extent cx="7067550" cy="1506958"/>
                <wp:effectExtent l="38100" t="57150" r="38100" b="55245"/>
                <wp:wrapNone/>
                <wp:docPr id="17" name="Flowchart: Punched Tap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0" cy="1506958"/>
                        </a:xfrm>
                        <a:prstGeom prst="flowChartPunchedTape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scene3d>
                          <a:camera prst="orthographicFront">
                            <a:rot lat="0" lon="0" rev="0"/>
                          </a:camera>
                          <a:lightRig rig="threePt" dir="t"/>
                        </a:scene3d>
                        <a:sp3d>
                          <a:bevelT prst="convex"/>
                        </a:sp3d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C3DC4C" w14:textId="778A6173" w:rsidR="00A6511D" w:rsidRPr="000E68D7" w:rsidRDefault="000E68D7" w:rsidP="00A6511D">
                            <w:pPr>
                              <w:ind w:left="0"/>
                              <w:jc w:val="center"/>
                              <w:rPr>
                                <w:rFonts w:ascii="BankGothic Md BT" w:eastAsia="Adobe Heiti Std R" w:hAnsi="BankGothic Md BT"/>
                                <w:b/>
                                <w:sz w:val="72"/>
                              </w:rPr>
                            </w:pPr>
                            <w:r w:rsidRPr="000E68D7">
                              <w:rPr>
                                <w:rFonts w:ascii="BankGothic Md BT" w:eastAsia="Adobe Heiti Std R" w:hAnsi="BankGothic Md BT"/>
                                <w:b/>
                                <w:sz w:val="72"/>
                              </w:rPr>
                              <w:t>Team Battle</w:t>
                            </w:r>
                            <w:r w:rsidR="004C0B6C">
                              <w:rPr>
                                <w:rFonts w:ascii="BankGothic Md BT" w:eastAsia="Adobe Heiti Std R" w:hAnsi="BankGothic Md BT"/>
                                <w:b/>
                                <w:sz w:val="72"/>
                              </w:rPr>
                              <w:t xml:space="preserve"> </w:t>
                            </w:r>
                            <w:r w:rsidR="004C0B6C" w:rsidRPr="004C0B6C">
                              <w:rPr>
                                <w:rFonts w:ascii="BankGothic Md BT" w:eastAsia="Adobe Heiti Std R" w:hAnsi="BankGothic Md BT"/>
                                <w:b/>
                                <w:sz w:val="44"/>
                              </w:rPr>
                              <w:t>(Example)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20EA36"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<v:stroke joinstyle="miter"/>
                <v:path o:connecttype="custom" o:connectlocs="10800,2147;0,10800;10800,19450;21600,10800" textboxrect="0,4337,21600,17260"/>
              </v:shapetype>
              <v:shape id="Flowchart: Punched Tape 17" o:spid="_x0000_s1029" type="#_x0000_t122" style="position:absolute;left:0;text-align:left;margin-left:2.35pt;margin-top:1.45pt;width:556.5pt;height:118.6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3EC3DC4C" w14:textId="778A6173" w:rsidR="00A6511D" w:rsidRPr="000E68D7" w:rsidRDefault="000E68D7" w:rsidP="00A6511D">
                      <w:pPr>
                        <w:ind w:left="0"/>
                        <w:jc w:val="center"/>
                        <w:rPr>
                          <w:rFonts w:ascii="BankGothic Md BT" w:eastAsia="Adobe Heiti Std R" w:hAnsi="BankGothic Md BT"/>
                          <w:b/>
                          <w:sz w:val="72"/>
                        </w:rPr>
                      </w:pPr>
                      <w:r w:rsidRPr="000E68D7">
                        <w:rPr>
                          <w:rFonts w:ascii="BankGothic Md BT" w:eastAsia="Adobe Heiti Std R" w:hAnsi="BankGothic Md BT"/>
                          <w:b/>
                          <w:sz w:val="72"/>
                        </w:rPr>
                        <w:t>Team Battle</w:t>
                      </w:r>
                      <w:r w:rsidR="004C0B6C">
                        <w:rPr>
                          <w:rFonts w:ascii="BankGothic Md BT" w:eastAsia="Adobe Heiti Std R" w:hAnsi="BankGothic Md BT"/>
                          <w:b/>
                          <w:sz w:val="72"/>
                        </w:rPr>
                        <w:t xml:space="preserve"> </w:t>
                      </w:r>
                      <w:r w:rsidR="004C0B6C" w:rsidRPr="004C0B6C">
                        <w:rPr>
                          <w:rFonts w:ascii="BankGothic Md BT" w:eastAsia="Adobe Heiti Std R" w:hAnsi="BankGothic Md BT"/>
                          <w:b/>
                          <w:sz w:val="44"/>
                        </w:rPr>
                        <w:t>(Example)</w:t>
                      </w:r>
                    </w:p>
                  </w:txbxContent>
                </v:textbox>
              </v:shape>
            </w:pict>
          </mc:Fallback>
        </mc:AlternateContent>
      </w:r>
    </w:p>
    <w:p w14:paraId="527C8416" w14:textId="27EDD745" w:rsidR="00A6511D" w:rsidRDefault="00A6511D" w:rsidP="006254D5">
      <w:pPr>
        <w:tabs>
          <w:tab w:val="left" w:pos="1790"/>
          <w:tab w:val="left" w:pos="2452"/>
        </w:tabs>
      </w:pPr>
    </w:p>
    <w:p w14:paraId="4CD2046E" w14:textId="487E9882" w:rsidR="00A6511D" w:rsidRDefault="00A6511D" w:rsidP="006254D5">
      <w:pPr>
        <w:tabs>
          <w:tab w:val="left" w:pos="1790"/>
          <w:tab w:val="left" w:pos="2452"/>
        </w:tabs>
      </w:pPr>
    </w:p>
    <w:p w14:paraId="70474C7F" w14:textId="707850F3" w:rsidR="00A6511D" w:rsidRDefault="00A6511D" w:rsidP="006254D5">
      <w:pPr>
        <w:tabs>
          <w:tab w:val="left" w:pos="1790"/>
          <w:tab w:val="left" w:pos="2452"/>
        </w:tabs>
      </w:pPr>
    </w:p>
    <w:p w14:paraId="32B93552" w14:textId="2C4D5995" w:rsidR="00A6511D" w:rsidRDefault="00A6511D" w:rsidP="006254D5">
      <w:pPr>
        <w:tabs>
          <w:tab w:val="left" w:pos="1790"/>
          <w:tab w:val="left" w:pos="2452"/>
        </w:tabs>
      </w:pPr>
    </w:p>
    <w:p w14:paraId="4807518A" w14:textId="6E930DFE" w:rsidR="00A6511D" w:rsidRDefault="00A6511D" w:rsidP="006254D5">
      <w:pPr>
        <w:tabs>
          <w:tab w:val="left" w:pos="1790"/>
          <w:tab w:val="left" w:pos="2452"/>
        </w:tabs>
      </w:pPr>
    </w:p>
    <w:p w14:paraId="567F68E6" w14:textId="509806F9" w:rsidR="00A6511D" w:rsidRDefault="00A6511D" w:rsidP="006254D5">
      <w:pPr>
        <w:tabs>
          <w:tab w:val="left" w:pos="1790"/>
          <w:tab w:val="left" w:pos="2452"/>
        </w:tabs>
      </w:pPr>
    </w:p>
    <w:p w14:paraId="17395A4B" w14:textId="7E1F9DB7" w:rsidR="00A6511D" w:rsidRDefault="00A6511D" w:rsidP="006254D5">
      <w:pPr>
        <w:tabs>
          <w:tab w:val="left" w:pos="1790"/>
          <w:tab w:val="left" w:pos="2452"/>
        </w:tabs>
      </w:pPr>
    </w:p>
    <w:p w14:paraId="39536C1F" w14:textId="1764CE82" w:rsidR="00A6511D" w:rsidRDefault="00A6511D" w:rsidP="006254D5">
      <w:pPr>
        <w:tabs>
          <w:tab w:val="left" w:pos="1790"/>
          <w:tab w:val="left" w:pos="2452"/>
        </w:tabs>
      </w:pPr>
    </w:p>
    <w:p w14:paraId="368765DC" w14:textId="3C2BD8EF" w:rsidR="00A6511D" w:rsidRDefault="00A6511D" w:rsidP="006254D5">
      <w:pPr>
        <w:tabs>
          <w:tab w:val="left" w:pos="1790"/>
          <w:tab w:val="left" w:pos="2452"/>
        </w:tabs>
      </w:pPr>
    </w:p>
    <w:p w14:paraId="6766D383" w14:textId="274B64D3" w:rsidR="00A6511D" w:rsidRDefault="00A6511D" w:rsidP="006254D5">
      <w:pPr>
        <w:tabs>
          <w:tab w:val="left" w:pos="1790"/>
          <w:tab w:val="left" w:pos="2452"/>
        </w:tabs>
      </w:pPr>
    </w:p>
    <w:p w14:paraId="0543B516" w14:textId="03955107" w:rsidR="00A6511D" w:rsidRDefault="00A6511D" w:rsidP="006254D5">
      <w:pPr>
        <w:tabs>
          <w:tab w:val="left" w:pos="1790"/>
          <w:tab w:val="left" w:pos="2452"/>
        </w:tabs>
      </w:pPr>
    </w:p>
    <w:p w14:paraId="7925522D" w14:textId="028B3E51" w:rsidR="00A6511D" w:rsidRDefault="000E68D7" w:rsidP="006254D5">
      <w:pPr>
        <w:tabs>
          <w:tab w:val="left" w:pos="1790"/>
          <w:tab w:val="left" w:pos="2452"/>
        </w:tabs>
      </w:pPr>
      <w:r>
        <w:object w:dxaOrig="15181" w:dyaOrig="11611" w14:anchorId="08944A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8.2pt;height:484.55pt" o:ole="" o:bordertopcolor="this" o:borderleftcolor="this" o:borderbottomcolor="this" o:borderrightcolor="this">
            <v:imagedata r:id="rId16" o:title=""/>
          </v:shape>
          <o:OLEObject Type="Embed" ProgID="Visio.Drawing.15" ShapeID="_x0000_i1025" DrawAspect="Content" ObjectID="_1584562546" r:id="rId17"/>
        </w:object>
      </w:r>
    </w:p>
    <w:p w14:paraId="569DEDD0" w14:textId="60914965" w:rsidR="00650787" w:rsidRDefault="006254D5" w:rsidP="006254D5">
      <w:pPr>
        <w:tabs>
          <w:tab w:val="left" w:pos="1790"/>
          <w:tab w:val="left" w:pos="2452"/>
        </w:tabs>
      </w:pPr>
      <w:r>
        <w:tab/>
      </w:r>
    </w:p>
    <w:p w14:paraId="237A4DED" w14:textId="25FA8434" w:rsidR="0019568D" w:rsidRPr="00650787" w:rsidRDefault="000E68D7" w:rsidP="00AC553B">
      <w:pPr>
        <w:spacing w:before="0" w:after="200" w:line="276" w:lineRule="auto"/>
        <w:ind w:left="0" w:right="0"/>
      </w:pPr>
      <w:r w:rsidRPr="006254D5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F26748" wp14:editId="57323C0E">
                <wp:simplePos x="0" y="0"/>
                <wp:positionH relativeFrom="column">
                  <wp:posOffset>5621827</wp:posOffset>
                </wp:positionH>
                <wp:positionV relativeFrom="paragraph">
                  <wp:posOffset>20457</wp:posOffset>
                </wp:positionV>
                <wp:extent cx="2631440" cy="2199005"/>
                <wp:effectExtent l="266700" t="342900" r="264160" b="3536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3819">
                          <a:off x="0" y="0"/>
                          <a:ext cx="2631440" cy="21990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ysClr val="windowText" lastClr="000000">
                                <a:lumMod val="67000"/>
                              </a:sysClr>
                            </a:gs>
                            <a:gs pos="48000">
                              <a:sysClr val="windowText" lastClr="000000">
                                <a:lumMod val="97000"/>
                                <a:lumOff val="3000"/>
                              </a:sysClr>
                            </a:gs>
                            <a:gs pos="100000">
                              <a:sysClr val="windowText" lastClr="000000">
                                <a:lumMod val="60000"/>
                                <a:lumOff val="40000"/>
                              </a:sys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4BE12A" w14:textId="046071A3" w:rsidR="006254D5" w:rsidRPr="000B1055" w:rsidRDefault="006254D5" w:rsidP="006254D5">
                            <w:pPr>
                              <w:ind w:left="0"/>
                              <w:rPr>
                                <w:sz w:val="52"/>
                              </w:rPr>
                            </w:pPr>
                            <w:r>
                              <w:rPr>
                                <w:sz w:val="5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F26748" id="Rectangle 14" o:spid="_x0000_s1030" style="position:absolute;margin-left:442.65pt;margin-top:1.6pt;width:207.2pt;height:173.15pt;rotation:1107361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" fillcolor="black" stroked="f">
                <v:fill color2="#666" rotate="t" angle="180" colors="0 black;31457f #080808;1 #666" focus="100%" type="gradient"/>
                <v:textbox>
                  <w:txbxContent>
                    <w:p w14:paraId="1B4BE12A" w14:textId="046071A3" w:rsidR="006254D5" w:rsidRPr="000B1055" w:rsidRDefault="006254D5" w:rsidP="006254D5">
                      <w:pPr>
                        <w:ind w:left="0"/>
                        <w:rPr>
                          <w:sz w:val="52"/>
                        </w:rPr>
                      </w:pPr>
                      <w:r>
                        <w:rPr>
                          <w:sz w:val="52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br w:type="page"/>
      </w:r>
      <w:r w:rsidR="00650787">
        <w:lastRenderedPageBreak/>
        <w:tab/>
      </w:r>
    </w:p>
    <w:sectPr w:rsidR="0019568D" w:rsidRPr="00650787">
      <w:footerReference w:type="default" r:id="rId18"/>
      <w:pgSz w:w="12240" w:h="15840"/>
      <w:pgMar w:top="864" w:right="576" w:bottom="864" w:left="57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ECEC4C" w14:textId="77777777" w:rsidR="001F5745" w:rsidRDefault="001F5745">
      <w:pPr>
        <w:spacing w:before="0" w:after="0"/>
      </w:pPr>
      <w:r>
        <w:separator/>
      </w:r>
    </w:p>
  </w:endnote>
  <w:endnote w:type="continuationSeparator" w:id="0">
    <w:p w14:paraId="3AA2FDCB" w14:textId="77777777" w:rsidR="001F5745" w:rsidRDefault="001F574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nkGothic Md BT">
    <w:panose1 w:val="020B0807020203060204"/>
    <w:charset w:val="00"/>
    <w:family w:val="swiss"/>
    <w:pitch w:val="variable"/>
    <w:sig w:usb0="00000087" w:usb1="00000000" w:usb2="00000000" w:usb3="00000000" w:csb0="0000001B" w:csb1="00000000"/>
  </w:font>
  <w:font w:name="Adobe Heiti Std R"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A0565F" w14:textId="60D69A9A" w:rsidR="00650787" w:rsidRPr="00650787" w:rsidRDefault="001F5745" w:rsidP="00650787">
    <w:pPr>
      <w:pStyle w:val="Footer"/>
      <w:ind w:left="0"/>
      <w:rPr>
        <w:b/>
        <w:color w:val="FFFFFF" w:themeColor="background1"/>
        <w:sz w:val="36"/>
      </w:rPr>
    </w:pPr>
    <w:sdt>
      <w:sdtPr>
        <w:rPr>
          <w:color w:val="FFFFFF" w:themeColor="background1"/>
        </w:rPr>
        <w:id w:val="-808786837"/>
        <w:docPartObj>
          <w:docPartGallery w:val="Page Numbers (Bottom of Page)"/>
          <w:docPartUnique/>
        </w:docPartObj>
      </w:sdtPr>
      <w:sdtEndPr>
        <w:rPr>
          <w:b/>
          <w:noProof/>
          <w:sz w:val="36"/>
        </w:rPr>
      </w:sdtEndPr>
      <w:sdtContent>
        <w:r w:rsidR="00650787">
          <w:rPr>
            <w:color w:val="FFFFFF" w:themeColor="background1"/>
            <w:sz w:val="40"/>
          </w:rPr>
          <w:t>1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CE81D4" w14:textId="77777777" w:rsidR="001F5745" w:rsidRDefault="001F5745">
      <w:pPr>
        <w:spacing w:before="0" w:after="0"/>
      </w:pPr>
      <w:r>
        <w:separator/>
      </w:r>
    </w:p>
  </w:footnote>
  <w:footnote w:type="continuationSeparator" w:id="0">
    <w:p w14:paraId="43BB3543" w14:textId="77777777" w:rsidR="001F5745" w:rsidRDefault="001F574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FE681D"/>
    <w:multiLevelType w:val="hybridMultilevel"/>
    <w:tmpl w:val="D128A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TGY+njepu1lS+1TEibUo0g6CMMxHRI4QvSRdvP4s30YuODlKbaiSseFmnTOjSxTzTkbQ4462QgFhg0h2RT2+UQ==" w:salt="eWadia3gbsnCsSmLiXD0KA==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71F"/>
    <w:rsid w:val="000B1055"/>
    <w:rsid w:val="000E68D7"/>
    <w:rsid w:val="00110B65"/>
    <w:rsid w:val="00111386"/>
    <w:rsid w:val="00126EF0"/>
    <w:rsid w:val="0019568D"/>
    <w:rsid w:val="00195F0C"/>
    <w:rsid w:val="001D45AA"/>
    <w:rsid w:val="001F5745"/>
    <w:rsid w:val="00263BEB"/>
    <w:rsid w:val="002F7AD8"/>
    <w:rsid w:val="003C34FB"/>
    <w:rsid w:val="00463F09"/>
    <w:rsid w:val="004679D5"/>
    <w:rsid w:val="004C0B6C"/>
    <w:rsid w:val="004F7A70"/>
    <w:rsid w:val="006254D5"/>
    <w:rsid w:val="00650787"/>
    <w:rsid w:val="00695A49"/>
    <w:rsid w:val="006D6BEE"/>
    <w:rsid w:val="0070771F"/>
    <w:rsid w:val="007A500D"/>
    <w:rsid w:val="007A5272"/>
    <w:rsid w:val="007E0F90"/>
    <w:rsid w:val="0081214E"/>
    <w:rsid w:val="00841244"/>
    <w:rsid w:val="00853EB8"/>
    <w:rsid w:val="00974026"/>
    <w:rsid w:val="00977144"/>
    <w:rsid w:val="009D5457"/>
    <w:rsid w:val="009D66F0"/>
    <w:rsid w:val="00A6511D"/>
    <w:rsid w:val="00AC553B"/>
    <w:rsid w:val="00B60BB8"/>
    <w:rsid w:val="00B731E8"/>
    <w:rsid w:val="00C0047F"/>
    <w:rsid w:val="00C374BA"/>
    <w:rsid w:val="00C65AAA"/>
    <w:rsid w:val="00CE0221"/>
    <w:rsid w:val="00D02823"/>
    <w:rsid w:val="00D76190"/>
    <w:rsid w:val="00DB0AE2"/>
    <w:rsid w:val="00DD4023"/>
    <w:rsid w:val="00E11269"/>
    <w:rsid w:val="00F1742C"/>
    <w:rsid w:val="00F86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E4F82B6"/>
  <w15:chartTrackingRefBased/>
  <w15:docId w15:val="{26276FD1-3570-4636-9C8D-B0BE06573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before="60" w:after="60" w:line="240" w:lineRule="auto"/>
      <w:ind w:left="72" w:right="72"/>
    </w:pPr>
    <w:rPr>
      <w:sz w:val="16"/>
      <w:szCs w:val="16"/>
    </w:rPr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aps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pPr>
      <w:shd w:val="clear" w:color="auto" w:fill="D5DCE4" w:themeFill="text2" w:themeFillTint="33"/>
      <w:ind w:left="0" w:right="0"/>
      <w:jc w:val="center"/>
      <w:outlineLvl w:val="2"/>
    </w:pPr>
    <w:rPr>
      <w:rFonts w:asciiTheme="majorHAnsi" w:eastAsiaTheme="majorEastAsia" w:hAnsiTheme="majorHAnsi" w:cstheme="majorBidi"/>
      <w:b/>
      <w:bCs/>
      <w:caps/>
    </w:rPr>
  </w:style>
  <w:style w:type="paragraph" w:styleId="Heading4">
    <w:name w:val="heading 4"/>
    <w:basedOn w:val="Normal"/>
    <w:next w:val="Normal"/>
    <w:link w:val="Heading4Char"/>
    <w:uiPriority w:val="9"/>
    <w:unhideWhenUsed/>
    <w:pPr>
      <w:jc w:val="center"/>
      <w:outlineLvl w:val="3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aps/>
      <w:color w:val="2E74B5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spacing w:before="0" w:after="0"/>
      <w:jc w:val="center"/>
    </w:pPr>
    <w:rPr>
      <w:rFonts w:ascii="Arial" w:hAnsi="Arial" w:cs="Arial"/>
      <w:vanish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spacing w:before="0" w:after="0"/>
      <w:jc w:val="center"/>
    </w:pPr>
    <w:rPr>
      <w:rFonts w:ascii="Arial" w:hAnsi="Arial" w:cs="Arial"/>
      <w:vanish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hAnsi="Arial" w:cs="Arial"/>
      <w:vanish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b/>
      <w:bCs/>
      <w:caps/>
      <w:sz w:val="16"/>
      <w:szCs w:val="16"/>
      <w:shd w:val="clear" w:color="auto" w:fill="D5DCE4" w:themeFill="text2" w:themeFillTint="33"/>
    </w:rPr>
  </w:style>
  <w:style w:type="paragraph" w:customStyle="1" w:styleId="Spacer">
    <w:name w:val="Spacer"/>
    <w:basedOn w:val="Normal"/>
    <w:uiPriority w:val="1"/>
    <w:pPr>
      <w:spacing w:before="0" w:after="0" w:line="60" w:lineRule="exact"/>
      <w:ind w:left="0"/>
    </w:pPr>
    <w:rPr>
      <w:sz w:val="6"/>
      <w:szCs w:val="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2F7A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7AD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7AD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7A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7AD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7AD8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AD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50787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650787"/>
    <w:rPr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650787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650787"/>
    <w:rPr>
      <w:sz w:val="16"/>
      <w:szCs w:val="16"/>
    </w:rPr>
  </w:style>
  <w:style w:type="table" w:styleId="GridTable1Light-Accent4">
    <w:name w:val="Grid Table 1 Light Accent 4"/>
    <w:basedOn w:val="TableNormal"/>
    <w:uiPriority w:val="46"/>
    <w:rsid w:val="000B1055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unhideWhenUsed/>
    <w:qFormat/>
    <w:rsid w:val="001113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package" Target="embeddings/Microsoft_Visio_Drawing.vsdx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microsoft.com/office/2007/relationships/hdphoto" Target="media/hdphoto1.wdp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lomeli1\AppData\Roaming\Microsoft\Templates\Patient%20registration%20form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FB9988-99BC-4F5E-9BBF-EF5E4A3FA43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1BFCF75-F7EB-4D3C-97EE-91DCEA650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Patient registration form</Template>
  <TotalTime>232</TotalTime>
  <Pages>4</Pages>
  <Words>98</Words>
  <Characters>565</Characters>
  <Application>Microsoft Office Word</Application>
  <DocSecurity>8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COMPETITION_NAME</Company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Competition Proposal</dc:title>
  <dc:subject>Python 2</dc:subject>
  <dc:creator>Lomeli, Mauricio</dc:creator>
  <cp:keywords/>
  <cp:lastModifiedBy>Mauricio L</cp:lastModifiedBy>
  <cp:revision>26</cp:revision>
  <dcterms:created xsi:type="dcterms:W3CDTF">2018-04-04T22:46:00Z</dcterms:created>
  <dcterms:modified xsi:type="dcterms:W3CDTF">2018-04-07T06:29:00Z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TC039741089991</vt:lpwstr>
  </property>
</Properties>
</file>